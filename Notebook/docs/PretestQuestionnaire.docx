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4BF" w:rsidRDefault="00F64B5B">
      <w:pPr>
        <w:pStyle w:val="Title"/>
      </w:pPr>
      <w:r>
        <w:t>Pre-test Questionnaire</w:t>
      </w:r>
    </w:p>
    <w:p w:rsidR="002652B4" w:rsidRDefault="002652B4" w:rsidP="002652B4">
      <w:r>
        <w:t>Please circle one choice or answer question.</w:t>
      </w:r>
    </w:p>
    <w:p w:rsidR="002C74BF" w:rsidRDefault="002652B4">
      <w:pPr>
        <w:pStyle w:val="Heading1"/>
      </w:pPr>
      <w:r>
        <w:t>Did you use a mobile device before?</w:t>
      </w:r>
      <w:bookmarkStart w:id="0" w:name="_GoBack"/>
      <w:bookmarkEnd w:id="0"/>
    </w:p>
    <w:p w:rsidR="002C74BF" w:rsidRDefault="002652B4">
      <w:r>
        <w:t>Yes / No</w:t>
      </w:r>
    </w:p>
    <w:p w:rsidR="002652B4" w:rsidRDefault="002652B4" w:rsidP="002652B4">
      <w:pPr>
        <w:pStyle w:val="Heading1"/>
      </w:pPr>
      <w:r>
        <w:t>Do you have a Facebook account?</w:t>
      </w:r>
    </w:p>
    <w:p w:rsidR="002652B4" w:rsidRDefault="002652B4" w:rsidP="002652B4">
      <w:r>
        <w:t>Yes / No</w:t>
      </w:r>
    </w:p>
    <w:p w:rsidR="002652B4" w:rsidRDefault="002652B4" w:rsidP="002652B4">
      <w:pPr>
        <w:pStyle w:val="Heading1"/>
      </w:pPr>
      <w:r>
        <w:t>How old are you?</w:t>
      </w:r>
    </w:p>
    <w:p w:rsidR="002652B4" w:rsidRDefault="002652B4" w:rsidP="002652B4">
      <w:r>
        <w:t>Answer:</w:t>
      </w:r>
    </w:p>
    <w:p w:rsidR="002652B4" w:rsidRDefault="002652B4" w:rsidP="002652B4">
      <w:pPr>
        <w:pStyle w:val="Heading1"/>
      </w:pPr>
      <w:r>
        <w:t xml:space="preserve">When do you last </w:t>
      </w:r>
      <w:r w:rsidR="007A4F35">
        <w:t>recall</w:t>
      </w:r>
      <w:r>
        <w:t xml:space="preserve"> having a short term memory problem?</w:t>
      </w:r>
    </w:p>
    <w:p w:rsidR="007A4F35" w:rsidRDefault="007A4F35" w:rsidP="002652B4">
      <w:r>
        <w:t>Answer:</w:t>
      </w:r>
    </w:p>
    <w:p w:rsidR="007A4F35" w:rsidRDefault="007A4F35" w:rsidP="007A4F35">
      <w:pPr>
        <w:pStyle w:val="Heading1"/>
      </w:pPr>
      <w:r>
        <w:t>Did you play a memory game before? If yes, what was it?</w:t>
      </w:r>
    </w:p>
    <w:p w:rsidR="002652B4" w:rsidRDefault="007A4F35" w:rsidP="002652B4">
      <w:r>
        <w:t>Answer:</w:t>
      </w:r>
    </w:p>
    <w:p w:rsidR="007A4F35" w:rsidRPr="002652B4" w:rsidRDefault="007A4F35" w:rsidP="002652B4"/>
    <w:p w:rsidR="002652B4" w:rsidRDefault="002652B4" w:rsidP="002652B4"/>
    <w:p w:rsidR="002652B4" w:rsidRDefault="002652B4" w:rsidP="002652B4"/>
    <w:p w:rsidR="002652B4" w:rsidRDefault="002652B4" w:rsidP="002652B4"/>
    <w:p w:rsidR="002652B4" w:rsidRDefault="002652B4"/>
    <w:sectPr w:rsidR="002652B4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351" w:rsidRDefault="00A90351" w:rsidP="00473D91">
      <w:pPr>
        <w:spacing w:after="0" w:line="240" w:lineRule="auto"/>
      </w:pPr>
      <w:r>
        <w:separator/>
      </w:r>
    </w:p>
  </w:endnote>
  <w:endnote w:type="continuationSeparator" w:id="0">
    <w:p w:rsidR="00A90351" w:rsidRDefault="00A90351" w:rsidP="0047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351" w:rsidRDefault="00A90351" w:rsidP="00473D91">
      <w:pPr>
        <w:spacing w:after="0" w:line="240" w:lineRule="auto"/>
      </w:pPr>
      <w:r>
        <w:separator/>
      </w:r>
    </w:p>
  </w:footnote>
  <w:footnote w:type="continuationSeparator" w:id="0">
    <w:p w:rsidR="00A90351" w:rsidRDefault="00A90351" w:rsidP="0047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D91" w:rsidRDefault="00473D91" w:rsidP="00473D91">
    <w:pPr>
      <w:pStyle w:val="Header"/>
      <w:jc w:val="right"/>
    </w:pPr>
    <w:proofErr w:type="spellStart"/>
    <w:r>
      <w:t>Acememo</w:t>
    </w:r>
    <w:proofErr w:type="spellEnd"/>
    <w:r>
      <w:br/>
      <w:t>McGill University, ECSE 424</w:t>
    </w:r>
    <w:r>
      <w:br/>
      <w:t>Winter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5B"/>
    <w:rsid w:val="002652B4"/>
    <w:rsid w:val="002C74BF"/>
    <w:rsid w:val="00473D91"/>
    <w:rsid w:val="007A4F35"/>
    <w:rsid w:val="00A90351"/>
    <w:rsid w:val="00F6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50506-5888-4038-AC44-4E33D51A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2B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D9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3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D9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r\AppData\Roaming\Microsoft\Templates\Ion%20design%20(blank)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(blank)(2).dotx</Template>
  <TotalTime>284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Emir Aydin</dc:creator>
  <cp:keywords/>
  <cp:lastModifiedBy>Emir Aydin</cp:lastModifiedBy>
  <cp:revision>2</cp:revision>
  <dcterms:created xsi:type="dcterms:W3CDTF">2014-02-26T01:54:00Z</dcterms:created>
  <dcterms:modified xsi:type="dcterms:W3CDTF">2014-02-26T09:23:00Z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