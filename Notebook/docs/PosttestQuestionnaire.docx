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4BF" w:rsidRDefault="00B60324">
      <w:pPr>
        <w:pStyle w:val="Title"/>
      </w:pPr>
      <w:r>
        <w:t>Post</w:t>
      </w:r>
      <w:r w:rsidR="00F64B5B">
        <w:t>-test Questionnaire</w:t>
      </w:r>
      <w:bookmarkStart w:id="0" w:name="_GoBack"/>
      <w:bookmarkEnd w:id="0"/>
    </w:p>
    <w:p w:rsidR="002652B4" w:rsidRDefault="002652B4" w:rsidP="002652B4">
      <w:r>
        <w:t xml:space="preserve">Please </w:t>
      </w:r>
      <w:r w:rsidR="00E96717">
        <w:t>answer each</w:t>
      </w:r>
      <w:r>
        <w:t xml:space="preserve"> question.</w:t>
      </w:r>
    </w:p>
    <w:p w:rsidR="002C74BF" w:rsidRDefault="00E96717">
      <w:r w:rsidRPr="00E96717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>Did you ever feel frustrated when using the prototype? If so, when?</w:t>
      </w:r>
      <w: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br/>
      </w:r>
      <w:r>
        <w:t>Answer:</w:t>
      </w:r>
    </w:p>
    <w:p w:rsidR="002652B4" w:rsidRPr="00E96717" w:rsidRDefault="00E96717" w:rsidP="00E96717">
      <w:pPr>
        <w:pStyle w:val="Heading1"/>
      </w:pPr>
      <w:r w:rsidRPr="00E96717">
        <w:t>Did you understand where to press? Or what to drag? If not, which task was that button in?</w:t>
      </w:r>
    </w:p>
    <w:p w:rsidR="002652B4" w:rsidRDefault="00E96717" w:rsidP="002652B4">
      <w:r>
        <w:t>Answer:</w:t>
      </w:r>
    </w:p>
    <w:p w:rsidR="002652B4" w:rsidRDefault="00E96717" w:rsidP="002652B4">
      <w:pPr>
        <w:pStyle w:val="Heading1"/>
      </w:pPr>
      <w:r w:rsidRPr="00E96717">
        <w:t>Did you feel a particular task was hard to accomplish? Which task was it?</w:t>
      </w:r>
    </w:p>
    <w:p w:rsidR="002652B4" w:rsidRDefault="002652B4" w:rsidP="00E96717">
      <w:pPr>
        <w:tabs>
          <w:tab w:val="left" w:pos="1455"/>
        </w:tabs>
      </w:pPr>
      <w:r>
        <w:t>Answer:</w:t>
      </w:r>
      <w:r w:rsidR="00E96717">
        <w:tab/>
      </w:r>
    </w:p>
    <w:p w:rsidR="002652B4" w:rsidRPr="00E96717" w:rsidRDefault="00E96717" w:rsidP="00E96717">
      <w:pPr>
        <w:pStyle w:val="Heading1"/>
      </w:pPr>
      <w:r w:rsidRPr="00E96717">
        <w:t xml:space="preserve">Did you feel encouraged to improve further in the game or did you </w:t>
      </w:r>
      <w:proofErr w:type="gramStart"/>
      <w:r w:rsidRPr="00E96717">
        <w:t>just</w:t>
      </w:r>
      <w:proofErr w:type="gramEnd"/>
      <w:r w:rsidRPr="00E96717">
        <w:t xml:space="preserve"> want to complete the level and finish playing?</w:t>
      </w:r>
    </w:p>
    <w:p w:rsidR="007A4F35" w:rsidRDefault="007A4F35" w:rsidP="002652B4">
      <w:r>
        <w:t>Answer:</w:t>
      </w:r>
    </w:p>
    <w:p w:rsidR="007A4F35" w:rsidRPr="00E96717" w:rsidRDefault="00E96717" w:rsidP="00E96717">
      <w:pPr>
        <w:pStyle w:val="Heading1"/>
      </w:pPr>
      <w:r w:rsidRPr="00E96717">
        <w:t>Did you care about your score?</w:t>
      </w:r>
    </w:p>
    <w:p w:rsidR="002652B4" w:rsidRDefault="007A4F35" w:rsidP="002652B4">
      <w:r>
        <w:t>Answer:</w:t>
      </w:r>
    </w:p>
    <w:p w:rsidR="007A4F35" w:rsidRDefault="00E96717" w:rsidP="00E9671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Did you ever think a certain action during gameplay was unnecessary, what was it?</w:t>
      </w:r>
    </w:p>
    <w:p w:rsidR="00E96717" w:rsidRPr="00E96717" w:rsidRDefault="00E96717" w:rsidP="00E96717">
      <w:r>
        <w:t>Answer:</w:t>
      </w:r>
    </w:p>
    <w:p w:rsidR="00E96717" w:rsidRPr="002652B4" w:rsidRDefault="00E96717" w:rsidP="00E96717">
      <w:pPr>
        <w:pStyle w:val="Heading1"/>
      </w:pPr>
      <w:r>
        <w:rPr>
          <w:shd w:val="clear" w:color="auto" w:fill="FFFFFF"/>
        </w:rPr>
        <w:t>Do you have any further suggestions to help us improve the game?</w:t>
      </w:r>
    </w:p>
    <w:p w:rsidR="002652B4" w:rsidRDefault="00E96717" w:rsidP="002652B4">
      <w:r>
        <w:t>Answer:</w:t>
      </w:r>
    </w:p>
    <w:p w:rsidR="002652B4" w:rsidRDefault="002652B4" w:rsidP="002652B4"/>
    <w:p w:rsidR="002652B4" w:rsidRDefault="002652B4" w:rsidP="002652B4"/>
    <w:p w:rsidR="002652B4" w:rsidRDefault="002652B4"/>
    <w:sectPr w:rsidR="002652B4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209" w:rsidRDefault="001C0209" w:rsidP="004004F2">
      <w:pPr>
        <w:spacing w:after="0" w:line="240" w:lineRule="auto"/>
      </w:pPr>
      <w:r>
        <w:separator/>
      </w:r>
    </w:p>
  </w:endnote>
  <w:endnote w:type="continuationSeparator" w:id="0">
    <w:p w:rsidR="001C0209" w:rsidRDefault="001C0209" w:rsidP="0040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209" w:rsidRDefault="001C0209" w:rsidP="004004F2">
      <w:pPr>
        <w:spacing w:after="0" w:line="240" w:lineRule="auto"/>
      </w:pPr>
      <w:r>
        <w:separator/>
      </w:r>
    </w:p>
  </w:footnote>
  <w:footnote w:type="continuationSeparator" w:id="0">
    <w:p w:rsidR="001C0209" w:rsidRDefault="001C0209" w:rsidP="0040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4F2" w:rsidRDefault="004004F2" w:rsidP="004004F2">
    <w:pPr>
      <w:pStyle w:val="Header"/>
      <w:jc w:val="right"/>
    </w:pPr>
    <w:proofErr w:type="spellStart"/>
    <w:r>
      <w:t>Acememo</w:t>
    </w:r>
    <w:proofErr w:type="spellEnd"/>
    <w:r>
      <w:br/>
      <w:t>McGill University, ECSE 424</w:t>
    </w:r>
    <w:r>
      <w:br/>
      <w:t>Winter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5B"/>
    <w:rsid w:val="001C0209"/>
    <w:rsid w:val="002652B4"/>
    <w:rsid w:val="002C74BF"/>
    <w:rsid w:val="004004F2"/>
    <w:rsid w:val="007A4F35"/>
    <w:rsid w:val="00B60324"/>
    <w:rsid w:val="00E96717"/>
    <w:rsid w:val="00F6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50506-5888-4038-AC44-4E33D51A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2B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4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0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4F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4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r\AppData\Roaming\Microsoft\Templates\Ion%20design%20(blank)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(blank)(2).dotx</Template>
  <TotalTime>12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Emir Aydin</dc:creator>
  <cp:keywords/>
  <cp:lastModifiedBy>Emir Aydin</cp:lastModifiedBy>
  <cp:revision>4</cp:revision>
  <dcterms:created xsi:type="dcterms:W3CDTF">2014-02-26T08:57:00Z</dcterms:created>
  <dcterms:modified xsi:type="dcterms:W3CDTF">2014-02-26T09:24:00Z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