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BF" w:rsidRDefault="00607072">
      <w:pPr>
        <w:pStyle w:val="Title"/>
      </w:pPr>
      <w:r>
        <w:t>Deb</w:t>
      </w:r>
      <w:r w:rsidR="006F2A60">
        <w:t>riefing Session</w:t>
      </w:r>
    </w:p>
    <w:p w:rsidR="002652B4" w:rsidRDefault="00A941EB" w:rsidP="002652B4">
      <w:r>
        <w:t>This session is only comprised of the post-test questionnaire</w:t>
      </w:r>
      <w:r w:rsidR="002652B4">
        <w:t>.</w:t>
      </w:r>
    </w:p>
    <w:p w:rsidR="006F2A60" w:rsidRDefault="006F2A60" w:rsidP="006F2A60">
      <w:r>
        <w:t xml:space="preserve">1. </w:t>
      </w:r>
      <w:r w:rsidR="00A941EB">
        <w:t>Thanks for participating</w:t>
      </w:r>
    </w:p>
    <w:p w:rsidR="006F2A60" w:rsidRDefault="006F2A60" w:rsidP="006F2A60">
      <w:r>
        <w:t xml:space="preserve">2. </w:t>
      </w:r>
      <w:r w:rsidR="00A941EB">
        <w:t>Now will run through some basic questions: post-test questionnaire</w:t>
      </w:r>
    </w:p>
    <w:p w:rsidR="002652B4" w:rsidRPr="00A941EB" w:rsidRDefault="006F2A60" w:rsidP="00A941EB">
      <w:r>
        <w:t xml:space="preserve">3. </w:t>
      </w:r>
      <w:r w:rsidR="00A941EB">
        <w:t>End of debriefing session</w:t>
      </w:r>
    </w:p>
    <w:sectPr w:rsidR="002652B4" w:rsidRPr="00A941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72" w:rsidRDefault="001F1C72" w:rsidP="00400FBA">
      <w:pPr>
        <w:spacing w:after="0" w:line="240" w:lineRule="auto"/>
      </w:pPr>
      <w:r>
        <w:separator/>
      </w:r>
    </w:p>
  </w:endnote>
  <w:endnote w:type="continuationSeparator" w:id="0">
    <w:p w:rsidR="001F1C72" w:rsidRDefault="001F1C72" w:rsidP="0040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72" w:rsidRDefault="001F1C72" w:rsidP="00400FBA">
      <w:pPr>
        <w:spacing w:after="0" w:line="240" w:lineRule="auto"/>
      </w:pPr>
      <w:r>
        <w:separator/>
      </w:r>
    </w:p>
  </w:footnote>
  <w:footnote w:type="continuationSeparator" w:id="0">
    <w:p w:rsidR="001F1C72" w:rsidRDefault="001F1C72" w:rsidP="0040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 w:rsidP="00400FBA">
    <w:pPr>
      <w:pStyle w:val="Header"/>
      <w:jc w:val="right"/>
    </w:pPr>
    <w:r>
      <w:t>Acememo</w:t>
    </w:r>
    <w:r>
      <w:br/>
      <w:t>McGill University, ECSE 424</w:t>
    </w:r>
    <w:r>
      <w:br/>
      <w:t>Winter 2014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FBA" w:rsidRDefault="00400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5B"/>
    <w:rsid w:val="001F1C72"/>
    <w:rsid w:val="002652B4"/>
    <w:rsid w:val="002C74BF"/>
    <w:rsid w:val="00400FBA"/>
    <w:rsid w:val="00607072"/>
    <w:rsid w:val="006F2A60"/>
    <w:rsid w:val="007A4F35"/>
    <w:rsid w:val="00A941EB"/>
    <w:rsid w:val="00B60324"/>
    <w:rsid w:val="00E96717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0506-5888-4038-AC44-4E33D51A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B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0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B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r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(blank)(2).dotx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Aydin</dc:creator>
  <cp:keywords/>
  <cp:lastModifiedBy>Emir Aydin</cp:lastModifiedBy>
  <cp:revision>3</cp:revision>
  <dcterms:created xsi:type="dcterms:W3CDTF">2014-02-26T09:22:00Z</dcterms:created>
  <dcterms:modified xsi:type="dcterms:W3CDTF">2014-02-26T09:24:00Z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