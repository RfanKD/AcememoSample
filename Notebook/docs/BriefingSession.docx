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4BF" w:rsidRDefault="006F2A60">
      <w:pPr>
        <w:pStyle w:val="Title"/>
      </w:pPr>
      <w:bookmarkStart w:id="0" w:name="_GoBack"/>
      <w:bookmarkEnd w:id="0"/>
      <w:r>
        <w:t>Briefing Session</w:t>
      </w:r>
    </w:p>
    <w:p w:rsidR="002652B4" w:rsidRDefault="006F2A60" w:rsidP="002652B4">
      <w:r>
        <w:t>This is a brief run through of the testing session</w:t>
      </w:r>
      <w:r w:rsidR="002652B4">
        <w:t>.</w:t>
      </w:r>
    </w:p>
    <w:p w:rsidR="006F2A60" w:rsidRDefault="006F2A60" w:rsidP="006F2A60">
      <w:r>
        <w:t>1. Welcome</w:t>
      </w:r>
    </w:p>
    <w:p w:rsidR="006F2A60" w:rsidRDefault="006F2A60" w:rsidP="006F2A60">
      <w:r>
        <w:t>2. Ask the participant sign the consent form, let them know this session will be recorded only to improve the project</w:t>
      </w:r>
    </w:p>
    <w:p w:rsidR="006F2A60" w:rsidRDefault="006F2A60" w:rsidP="006F2A60">
      <w:r>
        <w:t>3. Start filming the test session</w:t>
      </w:r>
    </w:p>
    <w:p w:rsidR="006F2A60" w:rsidRDefault="006F2A60" w:rsidP="006F2A60">
      <w:r>
        <w:t>4. Introduction to experimenters</w:t>
      </w:r>
    </w:p>
    <w:p w:rsidR="006F2A60" w:rsidRDefault="006F2A60" w:rsidP="006F2A60">
      <w:r>
        <w:t>5. Introduction to the project</w:t>
      </w:r>
      <w:r>
        <w:br/>
        <w:t>a) McGill University study</w:t>
      </w:r>
      <w:r>
        <w:br/>
        <w:t>b) Short term memory game grabbing information from your Facebook account</w:t>
      </w:r>
      <w:r>
        <w:br/>
        <w:t>c) “The end-product will have people that you know in the game, but this prototype includes random people.”</w:t>
      </w:r>
    </w:p>
    <w:p w:rsidR="006F2A60" w:rsidRDefault="006F2A60" w:rsidP="006F2A60">
      <w:r>
        <w:t>6. Explain what they will do</w:t>
      </w:r>
      <w:r>
        <w:br/>
        <w:t>a) Let the tester know “We are not testing you, we are testing the prototype!”</w:t>
      </w:r>
      <w:r>
        <w:br/>
        <w:t xml:space="preserve">b) Let them know they will complete 7 tasks without any help. </w:t>
      </w:r>
      <w:r>
        <w:br/>
        <w:t>c) Tell the tester “If you are not sure what to do, do what feels right”</w:t>
      </w:r>
      <w:r>
        <w:br/>
        <w:t>g) Tell the tester “Try to verbalize your thoughts while going through each task”</w:t>
      </w:r>
      <w:r>
        <w:br/>
        <w:t>h) “You can take breaks whenever you want, no need to rush”</w:t>
      </w:r>
    </w:p>
    <w:p w:rsidR="002652B4" w:rsidRDefault="006F2A60">
      <w:r>
        <w:t>7. End of briefing session</w:t>
      </w:r>
    </w:p>
    <w:sectPr w:rsidR="002652B4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19EC" w:rsidRDefault="003619EC" w:rsidP="00993F09">
      <w:pPr>
        <w:spacing w:after="0" w:line="240" w:lineRule="auto"/>
      </w:pPr>
      <w:r>
        <w:separator/>
      </w:r>
    </w:p>
  </w:endnote>
  <w:endnote w:type="continuationSeparator" w:id="0">
    <w:p w:rsidR="003619EC" w:rsidRDefault="003619EC" w:rsidP="0099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19EC" w:rsidRDefault="003619EC" w:rsidP="00993F09">
      <w:pPr>
        <w:spacing w:after="0" w:line="240" w:lineRule="auto"/>
      </w:pPr>
      <w:r>
        <w:separator/>
      </w:r>
    </w:p>
  </w:footnote>
  <w:footnote w:type="continuationSeparator" w:id="0">
    <w:p w:rsidR="003619EC" w:rsidRDefault="003619EC" w:rsidP="0099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F09" w:rsidRDefault="00993F09" w:rsidP="00993F09">
    <w:pPr>
      <w:pStyle w:val="Header"/>
      <w:jc w:val="right"/>
    </w:pPr>
    <w:r>
      <w:t>Acememo</w:t>
    </w:r>
    <w:r>
      <w:br/>
      <w:t>McGill University, ECSE 424</w:t>
    </w:r>
    <w:r>
      <w:br/>
      <w:t>Winter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5B"/>
    <w:rsid w:val="002652B4"/>
    <w:rsid w:val="002C74BF"/>
    <w:rsid w:val="003619EC"/>
    <w:rsid w:val="006F2A60"/>
    <w:rsid w:val="007A4F35"/>
    <w:rsid w:val="008A20AA"/>
    <w:rsid w:val="00993F09"/>
    <w:rsid w:val="00B60324"/>
    <w:rsid w:val="00E96717"/>
    <w:rsid w:val="00F64B5B"/>
    <w:rsid w:val="00FB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50506-5888-4038-AC44-4E33D51A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52B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2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99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F0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99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F0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6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ir\AppData\Roaming\Microsoft\Templates\Ion%20design%20(blank)(2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(blank)(2).dotx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Emir Aydin</dc:creator>
  <cp:keywords/>
  <cp:lastModifiedBy>Emir Aydin</cp:lastModifiedBy>
  <cp:revision>2</cp:revision>
  <dcterms:created xsi:type="dcterms:W3CDTF">2014-02-26T09:25:00Z</dcterms:created>
  <dcterms:modified xsi:type="dcterms:W3CDTF">2014-02-26T09:25:00Z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